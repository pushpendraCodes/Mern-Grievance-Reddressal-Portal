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5" w:type="pct"/>
        <w:tblLook w:val="0600" w:firstRow="0" w:lastRow="0" w:firstColumn="0" w:lastColumn="0" w:noHBand="1" w:noVBand="1"/>
        <w:tblCaption w:val="Layout table"/>
      </w:tblPr>
      <w:tblGrid>
        <w:gridCol w:w="920"/>
        <w:gridCol w:w="2767"/>
        <w:gridCol w:w="3682"/>
        <w:gridCol w:w="2758"/>
        <w:gridCol w:w="921"/>
      </w:tblGrid>
      <w:tr w:rsidR="008B0EF6" w14:paraId="124A2629" w14:textId="77777777" w:rsidTr="00E76220">
        <w:trPr>
          <w:trHeight w:val="2320"/>
        </w:trPr>
        <w:tc>
          <w:tcPr>
            <w:tcW w:w="921" w:type="dxa"/>
            <w:tcBorders>
              <w:bottom w:val="single" w:sz="12" w:space="0" w:color="648276" w:themeColor="accent5"/>
            </w:tcBorders>
          </w:tcPr>
          <w:p w14:paraId="09B4EAE5" w14:textId="77777777" w:rsidR="00605A5B" w:rsidRDefault="00605A5B"/>
        </w:tc>
        <w:tc>
          <w:tcPr>
            <w:tcW w:w="9207" w:type="dxa"/>
            <w:gridSpan w:val="3"/>
            <w:tcBorders>
              <w:bottom w:val="single" w:sz="12" w:space="0" w:color="648276" w:themeColor="accent5"/>
            </w:tcBorders>
          </w:tcPr>
          <w:p w14:paraId="7CA418F2" w14:textId="42066E23" w:rsidR="00605A5B" w:rsidRPr="007C7CC4" w:rsidRDefault="007C7CC4" w:rsidP="0035052C">
            <w:pPr>
              <w:pStyle w:val="Title"/>
              <w:jc w:val="center"/>
              <w:rPr>
                <w:sz w:val="72"/>
                <w:szCs w:val="72"/>
              </w:rPr>
            </w:pPr>
            <w:r w:rsidRPr="007C7CC4">
              <w:rPr>
                <w:rFonts w:ascii="Century" w:hAnsi="Century" w:cs="Cascadia Mono Light"/>
                <w:sz w:val="72"/>
                <w:szCs w:val="72"/>
              </w:rPr>
              <w:t>Pushpendra</w:t>
            </w:r>
            <w:r w:rsidRPr="007C7CC4">
              <w:rPr>
                <w:sz w:val="72"/>
                <w:szCs w:val="72"/>
              </w:rPr>
              <w:t xml:space="preserve"> Patel</w:t>
            </w:r>
          </w:p>
          <w:p w14:paraId="0BBC1AEC" w14:textId="03CC11B0" w:rsidR="007C7CC4" w:rsidRPr="007C7CC4" w:rsidRDefault="007C7CC4" w:rsidP="007C7CC4">
            <w:pPr>
              <w:jc w:val="center"/>
            </w:pPr>
            <w:r w:rsidRPr="007C7CC4">
              <w:rPr>
                <w:sz w:val="40"/>
                <w:szCs w:val="40"/>
              </w:rPr>
              <w:t>Full stack</w:t>
            </w:r>
            <w:r>
              <w:t xml:space="preserve"> Developer</w:t>
            </w:r>
          </w:p>
          <w:p w14:paraId="58544F8F" w14:textId="5F906884" w:rsidR="00605A5B" w:rsidRPr="007C7CC4" w:rsidRDefault="0035052C" w:rsidP="0035052C">
            <w:pPr>
              <w:pStyle w:val="Subtitle"/>
              <w:jc w:val="center"/>
              <w:rPr>
                <w:sz w:val="22"/>
                <w:szCs w:val="22"/>
              </w:rPr>
            </w:pPr>
            <w:r w:rsidRPr="007C7CC4">
              <w:rPr>
                <w:sz w:val="22"/>
                <w:szCs w:val="22"/>
              </w:rPr>
              <w:t xml:space="preserve">DOB- </w:t>
            </w:r>
            <w:r w:rsidRPr="007C7CC4">
              <w:rPr>
                <w:rFonts w:ascii="Bahnschrift" w:hAnsi="Bahnschrift" w:cstheme="minorHAnsi"/>
                <w:sz w:val="22"/>
                <w:szCs w:val="22"/>
              </w:rPr>
              <w:t>19</w:t>
            </w:r>
            <w:r w:rsidR="007C7CC4" w:rsidRPr="007C7CC4">
              <w:rPr>
                <w:rFonts w:ascii="Bahnschrift" w:hAnsi="Bahnschrift" w:cstheme="minorHAnsi"/>
                <w:sz w:val="22"/>
                <w:szCs w:val="22"/>
              </w:rPr>
              <w:t>OCT</w:t>
            </w:r>
            <w:r w:rsidR="007C7CC4" w:rsidRPr="007C7CC4">
              <w:rPr>
                <w:sz w:val="22"/>
                <w:szCs w:val="22"/>
              </w:rPr>
              <w:t xml:space="preserve"> XXXX</w:t>
            </w:r>
          </w:p>
          <w:p w14:paraId="0AB1BC8F" w14:textId="330A3D36" w:rsidR="0035052C" w:rsidRDefault="00000000" w:rsidP="0035052C">
            <w:pPr>
              <w:jc w:val="center"/>
            </w:pPr>
            <w:hyperlink r:id="rId7" w:history="1">
              <w:r w:rsidR="0035052C" w:rsidRPr="007D182E">
                <w:rPr>
                  <w:rStyle w:val="Hyperlink"/>
                  <w:color w:val="FF0000"/>
                </w:rPr>
                <w:t>Pushpendrapatel8055@gmail.com</w:t>
              </w:r>
            </w:hyperlink>
            <w:r w:rsidR="0035052C">
              <w:t xml:space="preserve"> | 8516064332 |</w:t>
            </w:r>
          </w:p>
          <w:p w14:paraId="2ADB063A" w14:textId="77777777" w:rsidR="0035052C" w:rsidRDefault="0035052C" w:rsidP="0035052C">
            <w:pPr>
              <w:jc w:val="center"/>
            </w:pPr>
          </w:p>
          <w:p w14:paraId="61FB07B5" w14:textId="370D9CF3" w:rsidR="0035052C" w:rsidRDefault="006270E1" w:rsidP="0035052C">
            <w:pPr>
              <w:jc w:val="center"/>
            </w:pPr>
            <w:r>
              <w:t xml:space="preserve">Social: </w:t>
            </w:r>
            <w:hyperlink r:id="rId8" w:history="1">
              <w:r w:rsidRPr="006270E1">
                <w:rPr>
                  <w:rStyle w:val="Hyperlink"/>
                </w:rPr>
                <w:t>LinkedIn</w:t>
              </w:r>
            </w:hyperlink>
            <w:r>
              <w:t xml:space="preserve"> ,</w:t>
            </w:r>
            <w:proofErr w:type="spellStart"/>
            <w:r w:rsidR="007D182E">
              <w:fldChar w:fldCharType="begin"/>
            </w:r>
            <w:r w:rsidR="007D182E">
              <w:instrText xml:space="preserve"> HYPERLINK "https://github.com/pushpendraCodes" </w:instrText>
            </w:r>
            <w:r w:rsidR="007D182E">
              <w:fldChar w:fldCharType="separate"/>
            </w:r>
            <w:r w:rsidR="007D182E" w:rsidRPr="007D182E">
              <w:rPr>
                <w:rStyle w:val="Hyperlink"/>
              </w:rPr>
              <w:t>Github</w:t>
            </w:r>
            <w:proofErr w:type="spellEnd"/>
            <w:r w:rsidR="007D182E">
              <w:fldChar w:fldCharType="end"/>
            </w:r>
          </w:p>
          <w:p w14:paraId="3E5E003D" w14:textId="3E52D492" w:rsidR="0035052C" w:rsidRPr="0035052C" w:rsidRDefault="0035052C" w:rsidP="0035052C"/>
        </w:tc>
        <w:tc>
          <w:tcPr>
            <w:tcW w:w="920" w:type="dxa"/>
            <w:tcBorders>
              <w:bottom w:val="single" w:sz="12" w:space="0" w:color="648276" w:themeColor="accent5"/>
            </w:tcBorders>
          </w:tcPr>
          <w:p w14:paraId="373BF59C" w14:textId="77777777" w:rsidR="00605A5B" w:rsidRDefault="00605A5B"/>
        </w:tc>
      </w:tr>
      <w:tr w:rsidR="008B0EF6" w14:paraId="05B0D57D" w14:textId="77777777" w:rsidTr="00E76220">
        <w:trPr>
          <w:trHeight w:val="274"/>
        </w:trPr>
        <w:tc>
          <w:tcPr>
            <w:tcW w:w="3688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41A6A71F" w14:textId="77777777" w:rsidR="00F4501B" w:rsidRDefault="00F4501B"/>
        </w:tc>
        <w:tc>
          <w:tcPr>
            <w:tcW w:w="3682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31661AE4" w14:textId="77777777" w:rsidR="00F4501B" w:rsidRDefault="00F4501B"/>
        </w:tc>
        <w:tc>
          <w:tcPr>
            <w:tcW w:w="3679" w:type="dxa"/>
            <w:gridSpan w:val="2"/>
            <w:tcBorders>
              <w:top w:val="single" w:sz="12" w:space="0" w:color="648276" w:themeColor="accent5"/>
            </w:tcBorders>
          </w:tcPr>
          <w:p w14:paraId="3522735F" w14:textId="77777777" w:rsidR="00F4501B" w:rsidRDefault="00F4501B"/>
        </w:tc>
      </w:tr>
      <w:tr w:rsidR="008B0EF6" w14:paraId="5B185E49" w14:textId="77777777" w:rsidTr="00E76220">
        <w:trPr>
          <w:trHeight w:val="2089"/>
        </w:trPr>
        <w:tc>
          <w:tcPr>
            <w:tcW w:w="3688" w:type="dxa"/>
            <w:gridSpan w:val="2"/>
            <w:tcBorders>
              <w:right w:val="single" w:sz="12" w:space="0" w:color="648276" w:themeColor="accent5"/>
            </w:tcBorders>
          </w:tcPr>
          <w:p w14:paraId="1E8BF414" w14:textId="43F500C4" w:rsidR="008B0EF6" w:rsidRPr="00B64744" w:rsidRDefault="008B0EF6" w:rsidP="008B0EF6">
            <w:pPr>
              <w:pStyle w:val="Heading1"/>
              <w:jc w:val="left"/>
            </w:pPr>
            <w:r>
              <w:t>EDUCATION</w:t>
            </w:r>
          </w:p>
          <w:p w14:paraId="7A1F6859" w14:textId="77777777" w:rsidR="008B0EF6" w:rsidRPr="00D83275" w:rsidRDefault="008B0EF6" w:rsidP="008B0EF6">
            <w:pPr>
              <w:pStyle w:val="TextLeft"/>
              <w:jc w:val="left"/>
              <w:rPr>
                <w:b/>
                <w:bCs/>
                <w:szCs w:val="22"/>
              </w:rPr>
            </w:pPr>
            <w:r w:rsidRPr="00D83275">
              <w:rPr>
                <w:b/>
                <w:bCs/>
                <w:szCs w:val="22"/>
              </w:rPr>
              <w:t>TRS COLLEGE REWA</w:t>
            </w:r>
            <w:r w:rsidRPr="00D8327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Cs w:val="22"/>
              </w:rPr>
              <mc:AlternateContent>
                <mc:Choice Requires="w16se">
                  <w16se:symEx w16se:font="Segoe UI Emoji" w16se:char="1F3DB"/>
                </mc:Choice>
                <mc:Fallback>
                  <w:t>🏛</w:t>
                </mc:Fallback>
              </mc:AlternateContent>
            </w:r>
            <w:r w:rsidRPr="00D83275">
              <w:rPr>
                <w:b/>
                <w:bCs/>
                <w:szCs w:val="22"/>
              </w:rPr>
              <w:t>️</w:t>
            </w:r>
          </w:p>
          <w:p w14:paraId="21F30A4E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 ➡️ M.sc(mathematics} 2018-2020</w:t>
            </w:r>
          </w:p>
          <w:p w14:paraId="2238DCD6" w14:textId="2F8AAF18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➡️ B.sc(mathematics) 2015-2018</w:t>
            </w:r>
          </w:p>
          <w:p w14:paraId="1C62861F" w14:textId="0ECFB58A" w:rsidR="008B0EF6" w:rsidRPr="00D83275" w:rsidRDefault="008B0EF6" w:rsidP="008B0EF6">
            <w:pPr>
              <w:rPr>
                <w:b/>
                <w:bCs/>
                <w:sz w:val="20"/>
                <w:szCs w:val="20"/>
              </w:rPr>
            </w:pPr>
            <w:r w:rsidRPr="00D83275">
              <w:rPr>
                <w:b/>
                <w:bCs/>
                <w:sz w:val="20"/>
                <w:szCs w:val="20"/>
              </w:rPr>
              <w:t xml:space="preserve">MODEL HIGHER SECONDARY SCHOOL REWA </w:t>
            </w:r>
            <w:r w:rsidRPr="00D83275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0"/>
                <w:szCs w:val="20"/>
              </w:rPr>
              <mc:AlternateContent>
                <mc:Choice Requires="w16se">
                  <w16se:symEx w16se:font="Segoe UI Emoji" w16se:char="1F392"/>
                </mc:Choice>
                <mc:Fallback>
                  <w:t>🎒</w:t>
                </mc:Fallback>
              </mc:AlternateContent>
            </w:r>
          </w:p>
          <w:p w14:paraId="0AC01C9F" w14:textId="29444A92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➡️ 12</w:t>
            </w:r>
            <w:r w:rsidRPr="00F9551E">
              <w:rPr>
                <w:rFonts w:ascii="Segoe UI Symbol" w:hAnsi="Segoe UI Symbol" w:cs="Segoe UI Symbol"/>
                <w:vertAlign w:val="superscript"/>
              </w:rPr>
              <w:t>TH</w:t>
            </w:r>
            <w:r>
              <w:rPr>
                <w:rFonts w:ascii="Segoe UI Symbol" w:hAnsi="Segoe UI Symbol" w:cs="Segoe UI Symbol"/>
              </w:rPr>
              <w:t>(PCM) | 201</w:t>
            </w:r>
            <w:r w:rsidR="00525D12">
              <w:rPr>
                <w:rFonts w:ascii="Segoe UI Symbol" w:hAnsi="Segoe UI Symbol" w:cs="Segoe UI Symbol"/>
              </w:rPr>
              <w:t>4-15</w:t>
            </w:r>
            <w:r>
              <w:rPr>
                <w:rFonts w:ascii="Segoe UI Symbol" w:hAnsi="Segoe UI Symbol" w:cs="Segoe UI Symbol"/>
              </w:rPr>
              <w:t xml:space="preserve"> |PER. 82%</w:t>
            </w:r>
          </w:p>
          <w:p w14:paraId="19D9691D" w14:textId="28AB50CD" w:rsidR="00D83275" w:rsidRDefault="00D83275" w:rsidP="008B0EF6">
            <w:pPr>
              <w:rPr>
                <w:rFonts w:ascii="Segoe UI Symbol" w:hAnsi="Segoe UI Symbol" w:cs="Segoe UI Symbol"/>
              </w:rPr>
            </w:pPr>
            <w:r>
              <w:rPr>
                <w:b/>
                <w:bCs/>
                <w:sz w:val="22"/>
                <w:szCs w:val="22"/>
              </w:rPr>
              <w:t xml:space="preserve"> GOVT EXAM PREP.</w:t>
            </w:r>
            <w:r>
              <w:rPr>
                <w:rFonts w:ascii="Segoe UI Symbol" w:hAnsi="Segoe UI Symbol" w:cs="Segoe UI Symbol"/>
                <w:b/>
                <w:bCs/>
                <w:sz w:val="22"/>
                <w:szCs w:val="22"/>
              </w:rPr>
              <w:t>➡️2020-22</w:t>
            </w:r>
          </w:p>
          <w:p w14:paraId="0716AC93" w14:textId="77777777" w:rsidR="008B0EF6" w:rsidRDefault="008B0EF6" w:rsidP="008B0EF6">
            <w:pPr>
              <w:pStyle w:val="TextLeft"/>
            </w:pPr>
          </w:p>
          <w:p w14:paraId="0BE72858" w14:textId="77777777" w:rsidR="008B0EF6" w:rsidRDefault="008B0EF6" w:rsidP="008B0EF6">
            <w:pPr>
              <w:pStyle w:val="Heading1"/>
              <w:jc w:val="left"/>
            </w:pPr>
            <w:r>
              <w:t>SKILLS</w:t>
            </w:r>
          </w:p>
          <w:p w14:paraId="276581BF" w14:textId="766C0541" w:rsidR="008B0EF6" w:rsidRPr="0035052C" w:rsidRDefault="008B0EF6" w:rsidP="0035052C">
            <w:pPr>
              <w:pStyle w:val="TextLeft"/>
              <w:jc w:val="lef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PROGRAMMING</w:t>
            </w:r>
          </w:p>
          <w:p w14:paraId="7C2F4EA8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t xml:space="preserve">Languages </w:t>
            </w:r>
            <w:r>
              <w:rPr>
                <w:rFonts w:ascii="Segoe UI Symbol" w:hAnsi="Segoe UI Symbol" w:cs="Segoe UI Symbol"/>
              </w:rPr>
              <w:t xml:space="preserve">➡️ </w:t>
            </w:r>
          </w:p>
          <w:p w14:paraId="4FC334DC" w14:textId="096B20F6" w:rsidR="007C7CC4" w:rsidRDefault="00044150" w:rsidP="00D83275">
            <w:pPr>
              <w:pStyle w:val="ListParagraph"/>
              <w:numPr>
                <w:ilvl w:val="0"/>
                <w:numId w:val="3"/>
              </w:numPr>
              <w:rPr>
                <w:rFonts w:ascii="Segoe UI Symbol" w:hAnsi="Segoe UI Symbol" w:cs="Segoe UI Symbol"/>
              </w:rPr>
            </w:pPr>
            <w:r w:rsidRPr="00F9551E">
              <w:rPr>
                <w:rFonts w:ascii="Segoe UI Symbol" w:hAnsi="Segoe UI Symbol" w:cs="Segoe UI Symbol"/>
              </w:rPr>
              <w:t>java script</w:t>
            </w:r>
            <w:r w:rsidR="008B0EF6" w:rsidRPr="00F9551E">
              <w:rPr>
                <w:rFonts w:ascii="Segoe UI Symbol" w:hAnsi="Segoe UI Symbol" w:cs="Segoe UI Symbol"/>
              </w:rPr>
              <w:t>(intermediate)</w:t>
            </w:r>
          </w:p>
          <w:p w14:paraId="6DDC27A0" w14:textId="77777777" w:rsidR="00D83275" w:rsidRPr="00D83275" w:rsidRDefault="00D83275" w:rsidP="00D83275">
            <w:pPr>
              <w:pStyle w:val="ListParagraph"/>
              <w:rPr>
                <w:rFonts w:ascii="Segoe UI Symbol" w:hAnsi="Segoe UI Symbol" w:cs="Segoe UI Symbol"/>
              </w:rPr>
            </w:pPr>
          </w:p>
          <w:p w14:paraId="3B2C7620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Framework &amp; Library➡️ </w:t>
            </w:r>
          </w:p>
          <w:p w14:paraId="33BC7BAC" w14:textId="77777777" w:rsidR="008B0EF6" w:rsidRDefault="008B0EF6" w:rsidP="008B0EF6">
            <w:pPr>
              <w:pStyle w:val="ListParagraph"/>
              <w:numPr>
                <w:ilvl w:val="0"/>
                <w:numId w:val="2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React js</w:t>
            </w:r>
          </w:p>
          <w:p w14:paraId="60E14B5A" w14:textId="77777777" w:rsidR="008B0EF6" w:rsidRDefault="008B0EF6" w:rsidP="008B0EF6">
            <w:pPr>
              <w:pStyle w:val="ListParagraph"/>
              <w:numPr>
                <w:ilvl w:val="0"/>
                <w:numId w:val="2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Bootstrap</w:t>
            </w:r>
          </w:p>
          <w:p w14:paraId="37A52FD6" w14:textId="74633ACB" w:rsidR="008B0EF6" w:rsidRPr="006270E1" w:rsidRDefault="008B0EF6" w:rsidP="006270E1">
            <w:pPr>
              <w:pStyle w:val="ListParagraph"/>
              <w:numPr>
                <w:ilvl w:val="0"/>
                <w:numId w:val="2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EXPRESS JS</w:t>
            </w:r>
          </w:p>
          <w:p w14:paraId="57290579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Technologies➡️ </w:t>
            </w:r>
          </w:p>
          <w:p w14:paraId="5BC3DFE7" w14:textId="77777777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HTML</w:t>
            </w:r>
          </w:p>
          <w:p w14:paraId="04717ECF" w14:textId="77777777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CSS</w:t>
            </w:r>
          </w:p>
          <w:p w14:paraId="111A6F2B" w14:textId="77777777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NODE JS</w:t>
            </w:r>
          </w:p>
          <w:p w14:paraId="0C4B1C58" w14:textId="517121E1" w:rsidR="008B0EF6" w:rsidRDefault="008B0EF6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MYSQL</w:t>
            </w:r>
          </w:p>
          <w:p w14:paraId="7C2D8CED" w14:textId="24DCD2DC" w:rsidR="006270E1" w:rsidRPr="008B0EF6" w:rsidRDefault="006270E1" w:rsidP="008B0EF6">
            <w:pPr>
              <w:pStyle w:val="ListParagraph"/>
              <w:numPr>
                <w:ilvl w:val="0"/>
                <w:numId w:val="4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Mongo db</w:t>
            </w:r>
          </w:p>
          <w:p w14:paraId="388B0302" w14:textId="77777777" w:rsidR="008B0EF6" w:rsidRPr="00F9551E" w:rsidRDefault="008B0EF6" w:rsidP="008B0EF6">
            <w:pPr>
              <w:pStyle w:val="ListParagraph"/>
              <w:rPr>
                <w:rFonts w:ascii="Segoe UI Symbol" w:hAnsi="Segoe UI Symbol" w:cs="Segoe UI Symbol"/>
              </w:rPr>
            </w:pPr>
          </w:p>
          <w:p w14:paraId="47FF2F8E" w14:textId="77777777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OTHERS➡️</w:t>
            </w:r>
          </w:p>
          <w:p w14:paraId="23D02D89" w14:textId="77777777" w:rsidR="008B0EF6" w:rsidRDefault="008B0EF6" w:rsidP="008B0EF6">
            <w:pPr>
              <w:pStyle w:val="ListParagraph"/>
              <w:numPr>
                <w:ilvl w:val="0"/>
                <w:numId w:val="5"/>
              </w:numPr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Teaching</w:t>
            </w:r>
          </w:p>
          <w:p w14:paraId="046F972C" w14:textId="58A6464F" w:rsidR="008B0EF6" w:rsidRPr="008B0EF6" w:rsidRDefault="008B0EF6" w:rsidP="008B0EF6">
            <w:pPr>
              <w:pStyle w:val="ListParagraph"/>
              <w:numPr>
                <w:ilvl w:val="0"/>
                <w:numId w:val="5"/>
              </w:numPr>
              <w:rPr>
                <w:rFonts w:ascii="Segoe UI Symbol" w:hAnsi="Segoe UI Symbol" w:cs="Segoe UI Symbol"/>
              </w:rPr>
            </w:pPr>
            <w:r>
              <w:t>Constantly learning and improving</w:t>
            </w:r>
          </w:p>
          <w:p w14:paraId="0FE2E285" w14:textId="752E2C77" w:rsidR="008B0EF6" w:rsidRPr="008068E5" w:rsidRDefault="008B0EF6" w:rsidP="008068E5">
            <w:pPr>
              <w:pStyle w:val="ListParagraph"/>
              <w:numPr>
                <w:ilvl w:val="0"/>
                <w:numId w:val="5"/>
              </w:numPr>
              <w:rPr>
                <w:rFonts w:ascii="Segoe UI Symbol" w:hAnsi="Segoe UI Symbol" w:cs="Segoe UI Symbol"/>
              </w:rPr>
            </w:pPr>
            <w:r>
              <w:t>Communicating well with others</w:t>
            </w:r>
          </w:p>
        </w:tc>
        <w:tc>
          <w:tcPr>
            <w:tcW w:w="7361" w:type="dxa"/>
            <w:gridSpan w:val="3"/>
            <w:tcBorders>
              <w:left w:val="single" w:sz="12" w:space="0" w:color="648276" w:themeColor="accent5"/>
            </w:tcBorders>
          </w:tcPr>
          <w:p w14:paraId="0E18B38E" w14:textId="77777777" w:rsidR="008B0EF6" w:rsidRPr="00FB34EE" w:rsidRDefault="00000000" w:rsidP="008B0EF6">
            <w:pPr>
              <w:pStyle w:val="Heading2"/>
            </w:pPr>
            <w:sdt>
              <w:sdtPr>
                <w:id w:val="425542482"/>
                <w:placeholder>
                  <w:docPart w:val="E6BCD588437F44ADB24BC91FCDD4FC88"/>
                </w:placeholder>
                <w:temporary/>
                <w:showingPlcHdr/>
                <w15:appearance w15:val="hidden"/>
              </w:sdtPr>
              <w:sdtContent>
                <w:r w:rsidR="008B0EF6" w:rsidRPr="00FB34EE">
                  <w:t>Profile</w:t>
                </w:r>
              </w:sdtContent>
            </w:sdt>
          </w:p>
          <w:p w14:paraId="48E4AC3C" w14:textId="77777777" w:rsidR="004000E8" w:rsidRDefault="004000E8" w:rsidP="0035052C">
            <w:pPr>
              <w:pStyle w:val="TextRight"/>
            </w:pPr>
          </w:p>
          <w:p w14:paraId="71934246" w14:textId="67619AE2" w:rsidR="008B0EF6" w:rsidRPr="006206FA" w:rsidRDefault="007C7CC4" w:rsidP="0035052C">
            <w:pPr>
              <w:pStyle w:val="TextRight"/>
              <w:rPr>
                <w:sz w:val="20"/>
                <w:szCs w:val="20"/>
              </w:rPr>
            </w:pPr>
            <w:r w:rsidRPr="006206FA">
              <w:rPr>
                <w:sz w:val="20"/>
                <w:szCs w:val="20"/>
              </w:rPr>
              <w:t xml:space="preserve">skilled in react, JavaScript, node js, </w:t>
            </w:r>
            <w:r w:rsidR="00790760" w:rsidRPr="006206FA">
              <w:rPr>
                <w:sz w:val="20"/>
                <w:szCs w:val="20"/>
              </w:rPr>
              <w:t xml:space="preserve">mongo db </w:t>
            </w:r>
            <w:r w:rsidRPr="006206FA">
              <w:rPr>
                <w:sz w:val="20"/>
                <w:szCs w:val="20"/>
              </w:rPr>
              <w:t>and MySQL, HTML, CSS</w:t>
            </w:r>
            <w:r w:rsidRPr="006206FA">
              <w:rPr>
                <w:sz w:val="20"/>
                <w:szCs w:val="20"/>
              </w:rPr>
              <w:br/>
            </w:r>
            <w:r w:rsidR="006270E1" w:rsidRPr="006206FA">
              <w:rPr>
                <w:sz w:val="20"/>
                <w:szCs w:val="20"/>
              </w:rPr>
              <w:t>I</w:t>
            </w:r>
            <w:r w:rsidRPr="006206FA">
              <w:rPr>
                <w:sz w:val="20"/>
                <w:szCs w:val="20"/>
              </w:rPr>
              <w:t xml:space="preserve"> am looking for job as a</w:t>
            </w:r>
            <w:r w:rsidR="003C3A31" w:rsidRPr="006206FA">
              <w:rPr>
                <w:sz w:val="20"/>
                <w:szCs w:val="20"/>
              </w:rPr>
              <w:t xml:space="preserve"> </w:t>
            </w:r>
            <w:proofErr w:type="spellStart"/>
            <w:r w:rsidR="003C3A31" w:rsidRPr="006206FA">
              <w:rPr>
                <w:sz w:val="20"/>
                <w:szCs w:val="20"/>
              </w:rPr>
              <w:t>mern</w:t>
            </w:r>
            <w:proofErr w:type="spellEnd"/>
            <w:r w:rsidR="00260000" w:rsidRPr="006206FA">
              <w:rPr>
                <w:sz w:val="20"/>
                <w:szCs w:val="20"/>
              </w:rPr>
              <w:t xml:space="preserve"> </w:t>
            </w:r>
            <w:r w:rsidR="003C3A31" w:rsidRPr="006206FA">
              <w:rPr>
                <w:sz w:val="20"/>
                <w:szCs w:val="20"/>
              </w:rPr>
              <w:t>stack developer</w:t>
            </w:r>
            <w:r w:rsidRPr="006206FA">
              <w:rPr>
                <w:sz w:val="20"/>
                <w:szCs w:val="20"/>
              </w:rPr>
              <w:t xml:space="preserve">. i loves to take new challenges, </w:t>
            </w:r>
            <w:r w:rsidR="00587B2F" w:rsidRPr="006206FA">
              <w:rPr>
                <w:sz w:val="20"/>
                <w:szCs w:val="20"/>
              </w:rPr>
              <w:t>it</w:t>
            </w:r>
            <w:r w:rsidRPr="006206FA">
              <w:rPr>
                <w:sz w:val="20"/>
                <w:szCs w:val="20"/>
              </w:rPr>
              <w:t xml:space="preserve"> helps me improve my skill sets and I always work hard to get the best out of me. </w:t>
            </w:r>
            <w:proofErr w:type="spellStart"/>
            <w:r w:rsidRPr="006206FA">
              <w:rPr>
                <w:sz w:val="20"/>
                <w:szCs w:val="20"/>
              </w:rPr>
              <w:t>i</w:t>
            </w:r>
            <w:proofErr w:type="spellEnd"/>
            <w:r w:rsidRPr="006206FA">
              <w:rPr>
                <w:sz w:val="20"/>
                <w:szCs w:val="20"/>
              </w:rPr>
              <w:t xml:space="preserve"> have strong Leadership skills.</w:t>
            </w:r>
          </w:p>
          <w:p w14:paraId="06349374" w14:textId="041E16FB" w:rsidR="004000E8" w:rsidRPr="004000E8" w:rsidRDefault="008B0EF6" w:rsidP="006206FA">
            <w:pPr>
              <w:pStyle w:val="Heading1"/>
              <w:jc w:val="left"/>
            </w:pPr>
            <w:r>
              <w:t>Experience</w:t>
            </w:r>
          </w:p>
          <w:p w14:paraId="6DF2B987" w14:textId="10D8DAD4" w:rsidR="008B0EF6" w:rsidRPr="008B0EF6" w:rsidRDefault="00E16A66" w:rsidP="008B0EF6">
            <w:pPr>
              <w:rPr>
                <w:rFonts w:ascii="Constantia" w:hAnsi="Constantia"/>
                <w:sz w:val="22"/>
                <w:szCs w:val="22"/>
              </w:rPr>
            </w:pPr>
            <w:r>
              <w:rPr>
                <w:rFonts w:ascii="Constantia" w:hAnsi="Constantia"/>
                <w:sz w:val="22"/>
                <w:szCs w:val="22"/>
              </w:rPr>
              <w:t>6</w:t>
            </w:r>
            <w:r w:rsidR="008B0EF6" w:rsidRPr="008B0EF6">
              <w:rPr>
                <w:rFonts w:ascii="Constantia" w:hAnsi="Constantia"/>
                <w:sz w:val="22"/>
                <w:szCs w:val="22"/>
              </w:rPr>
              <w:t xml:space="preserve"> months</w:t>
            </w:r>
          </w:p>
          <w:p w14:paraId="1061A31B" w14:textId="63ED6923" w:rsidR="008B0EF6" w:rsidRDefault="008B0EF6" w:rsidP="008B0EF6">
            <w:pPr>
              <w:rPr>
                <w:rFonts w:ascii="Segoe UI Symbol" w:hAnsi="Segoe UI Symbol" w:cs="Segoe UI Symbol"/>
              </w:rPr>
            </w:pPr>
            <w:r>
              <w:rPr>
                <w:rFonts w:asciiTheme="majorHAnsi" w:hAnsiTheme="majorHAnsi"/>
              </w:rPr>
              <w:t xml:space="preserve">Maksoft Rewa </w:t>
            </w:r>
            <w:r>
              <w:rPr>
                <w:rFonts w:ascii="Segoe UI Symbol" w:hAnsi="Segoe UI Symbol" w:cs="Segoe UI Symbol"/>
              </w:rPr>
              <w:t xml:space="preserve">➡️ Full-time | </w:t>
            </w:r>
            <w:r w:rsidR="00035291">
              <w:rPr>
                <w:rFonts w:ascii="Segoe UI Symbol" w:hAnsi="Segoe UI Symbol" w:cs="Segoe UI Symbol"/>
              </w:rPr>
              <w:t>NOV</w:t>
            </w:r>
            <w:r>
              <w:rPr>
                <w:rFonts w:ascii="Segoe UI Symbol" w:hAnsi="Segoe UI Symbol" w:cs="Segoe UI Symbol"/>
              </w:rPr>
              <w:t xml:space="preserve"> 2022 -</w:t>
            </w:r>
          </w:p>
          <w:p w14:paraId="720FFACD" w14:textId="7C088BF0" w:rsidR="008B0EF6" w:rsidRDefault="00035291" w:rsidP="008B0EF6">
            <w:pPr>
              <w:rPr>
                <w:rFonts w:ascii="Bahnschrift Light" w:hAnsi="Bahnschrift Light" w:cs="Segoe UI Symbol"/>
                <w:sz w:val="22"/>
                <w:szCs w:val="22"/>
              </w:rPr>
            </w:pPr>
            <w:r>
              <w:rPr>
                <w:rFonts w:ascii="Bahnschrift Light" w:hAnsi="Bahnschrift Light" w:cs="Segoe UI Symbol"/>
                <w:sz w:val="22"/>
                <w:szCs w:val="22"/>
              </w:rPr>
              <w:t>F</w:t>
            </w:r>
            <w:r w:rsidR="00525D12">
              <w:rPr>
                <w:rFonts w:ascii="Bahnschrift Light" w:hAnsi="Bahnschrift Light" w:cs="Segoe UI Symbol"/>
                <w:sz w:val="22"/>
                <w:szCs w:val="22"/>
              </w:rPr>
              <w:t>ull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 xml:space="preserve"> stack developer</w:t>
            </w:r>
            <w:r w:rsidR="008B0EF6">
              <w:rPr>
                <w:rFonts w:ascii="Bahnschrift Light" w:hAnsi="Bahnschrift Light" w:cs="Segoe UI Symbol"/>
                <w:sz w:val="22"/>
                <w:szCs w:val="22"/>
              </w:rPr>
              <w:t xml:space="preserve"> – 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>react js</w:t>
            </w:r>
            <w:r w:rsidR="008B0EF6">
              <w:rPr>
                <w:rFonts w:ascii="Bahnschrift Light" w:hAnsi="Bahnschrift Light" w:cs="Segoe UI Symbol"/>
                <w:sz w:val="22"/>
                <w:szCs w:val="22"/>
              </w:rPr>
              <w:t xml:space="preserve"> | 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 xml:space="preserve">node js | </w:t>
            </w:r>
            <w:r w:rsidR="006270E1">
              <w:rPr>
                <w:rFonts w:ascii="Bahnschrift Light" w:hAnsi="Bahnschrift Light" w:cs="Segoe UI Symbol"/>
                <w:sz w:val="22"/>
                <w:szCs w:val="22"/>
              </w:rPr>
              <w:t>MySQL</w:t>
            </w:r>
            <w:r>
              <w:rPr>
                <w:rFonts w:ascii="Bahnschrift Light" w:hAnsi="Bahnschrift Light" w:cs="Segoe UI Symbol"/>
                <w:sz w:val="22"/>
                <w:szCs w:val="22"/>
              </w:rPr>
              <w:t xml:space="preserve"> | mongo db</w:t>
            </w:r>
          </w:p>
          <w:p w14:paraId="4DF8BA46" w14:textId="5C0120CD" w:rsidR="008B0EF6" w:rsidRDefault="008B0EF6" w:rsidP="008B0EF6">
            <w:pPr>
              <w:rPr>
                <w:rFonts w:asciiTheme="majorHAnsi" w:hAnsiTheme="majorHAnsi"/>
              </w:rPr>
            </w:pPr>
          </w:p>
          <w:p w14:paraId="75D36B0B" w14:textId="25E75A7A" w:rsidR="004000E8" w:rsidRPr="004000E8" w:rsidRDefault="008B0EF6" w:rsidP="006206FA">
            <w:pPr>
              <w:pStyle w:val="Heading1"/>
              <w:jc w:val="left"/>
            </w:pPr>
            <w:r>
              <w:t>Projects</w:t>
            </w:r>
          </w:p>
          <w:p w14:paraId="513462BF" w14:textId="5E766AB4" w:rsidR="008B0EF6" w:rsidRDefault="003D7950" w:rsidP="008B0EF6">
            <w:r>
              <w:t>React E-</w:t>
            </w:r>
            <w:r w:rsidR="009F7ADF">
              <w:t xml:space="preserve"> ecommerce</w:t>
            </w:r>
            <w:r>
              <w:t xml:space="preserve"> website</w:t>
            </w:r>
            <w:r w:rsidR="009F7ADF">
              <w:t>:</w:t>
            </w:r>
          </w:p>
          <w:p w14:paraId="7FE871EC" w14:textId="77777777" w:rsidR="00B3246A" w:rsidRDefault="00B3246A" w:rsidP="008B0EF6"/>
          <w:p w14:paraId="01ADB8E1" w14:textId="14F1DB60" w:rsidR="003D7950" w:rsidRPr="00260000" w:rsidRDefault="003D7950" w:rsidP="003D795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260000">
              <w:rPr>
                <w:rFonts w:cstheme="minorHAnsi"/>
                <w:sz w:val="20"/>
                <w:szCs w:val="20"/>
              </w:rPr>
              <w:t>made a e-</w:t>
            </w:r>
            <w:r w:rsidR="009F7ADF" w:rsidRPr="00260000">
              <w:rPr>
                <w:rFonts w:cstheme="minorHAnsi"/>
                <w:sz w:val="20"/>
                <w:szCs w:val="20"/>
              </w:rPr>
              <w:t xml:space="preserve"> ecommerce </w:t>
            </w:r>
            <w:r w:rsidRPr="00260000">
              <w:rPr>
                <w:rFonts w:cstheme="minorHAnsi"/>
                <w:sz w:val="20"/>
                <w:szCs w:val="20"/>
              </w:rPr>
              <w:t xml:space="preserve">project using </w:t>
            </w:r>
            <w:r w:rsidR="009F7ADF" w:rsidRPr="00260000">
              <w:rPr>
                <w:rFonts w:cstheme="minorHAnsi"/>
                <w:sz w:val="20"/>
                <w:szCs w:val="20"/>
              </w:rPr>
              <w:t>react,</w:t>
            </w:r>
            <w:r w:rsidRPr="00260000">
              <w:rPr>
                <w:rFonts w:cstheme="minorHAnsi"/>
                <w:sz w:val="20"/>
                <w:szCs w:val="20"/>
              </w:rPr>
              <w:t xml:space="preserve"> in this project has all the functionality that should be in a e-</w:t>
            </w:r>
            <w:r w:rsidR="009F7ADF" w:rsidRPr="00260000">
              <w:rPr>
                <w:rFonts w:cstheme="minorHAnsi"/>
                <w:sz w:val="20"/>
                <w:szCs w:val="20"/>
              </w:rPr>
              <w:t xml:space="preserve"> ecommerce project,</w:t>
            </w:r>
            <w:r w:rsidRPr="00260000">
              <w:rPr>
                <w:rFonts w:cstheme="minorHAnsi"/>
                <w:sz w:val="20"/>
                <w:szCs w:val="20"/>
              </w:rPr>
              <w:t xml:space="preserve"> like sorting, </w:t>
            </w:r>
            <w:r w:rsidR="009F7ADF" w:rsidRPr="00260000">
              <w:rPr>
                <w:rFonts w:cstheme="minorHAnsi"/>
                <w:sz w:val="20"/>
                <w:szCs w:val="20"/>
              </w:rPr>
              <w:t>filtering, and</w:t>
            </w:r>
            <w:r w:rsidRPr="00260000">
              <w:rPr>
                <w:rFonts w:cstheme="minorHAnsi"/>
                <w:sz w:val="20"/>
                <w:szCs w:val="20"/>
              </w:rPr>
              <w:t xml:space="preserve"> search the projects and add to cart </w:t>
            </w:r>
            <w:r w:rsidR="009F7ADF" w:rsidRPr="00260000">
              <w:rPr>
                <w:rFonts w:cstheme="minorHAnsi"/>
                <w:sz w:val="20"/>
                <w:szCs w:val="20"/>
              </w:rPr>
              <w:t>functionality. I</w:t>
            </w:r>
            <w:r w:rsidRPr="00260000">
              <w:rPr>
                <w:rFonts w:cstheme="minorHAnsi"/>
                <w:sz w:val="20"/>
                <w:szCs w:val="20"/>
              </w:rPr>
              <w:t xml:space="preserve"> have used Context Api as a global st</w:t>
            </w:r>
            <w:r w:rsidR="00F67BFC" w:rsidRPr="00260000">
              <w:rPr>
                <w:rFonts w:cstheme="minorHAnsi"/>
                <w:sz w:val="20"/>
                <w:szCs w:val="20"/>
              </w:rPr>
              <w:t xml:space="preserve">ore. while this project a lot </w:t>
            </w:r>
            <w:r w:rsidR="009F7ADF" w:rsidRPr="00260000">
              <w:rPr>
                <w:rFonts w:cstheme="minorHAnsi"/>
                <w:sz w:val="20"/>
                <w:szCs w:val="20"/>
              </w:rPr>
              <w:t>of problems</w:t>
            </w:r>
            <w:r w:rsidR="00F67BFC" w:rsidRPr="00260000">
              <w:rPr>
                <w:rFonts w:cstheme="minorHAnsi"/>
                <w:sz w:val="20"/>
                <w:szCs w:val="20"/>
              </w:rPr>
              <w:t xml:space="preserve"> </w:t>
            </w:r>
            <w:r w:rsidR="009F7ADF" w:rsidRPr="00260000">
              <w:rPr>
                <w:rFonts w:cstheme="minorHAnsi"/>
                <w:sz w:val="20"/>
                <w:szCs w:val="20"/>
              </w:rPr>
              <w:t>faced, but</w:t>
            </w:r>
            <w:r w:rsidR="00F67BFC" w:rsidRPr="00260000">
              <w:rPr>
                <w:rFonts w:cstheme="minorHAnsi"/>
                <w:sz w:val="20"/>
                <w:szCs w:val="20"/>
              </w:rPr>
              <w:t xml:space="preserve"> I solved all the problems and completed the product.</w:t>
            </w:r>
          </w:p>
          <w:p w14:paraId="3870A446" w14:textId="3A27044A" w:rsidR="00F67BFC" w:rsidRPr="006206FA" w:rsidRDefault="004000E8" w:rsidP="003D7950">
            <w:pPr>
              <w:pStyle w:val="ListParagraph"/>
              <w:numPr>
                <w:ilvl w:val="0"/>
                <w:numId w:val="6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260000">
              <w:rPr>
                <w:sz w:val="20"/>
                <w:szCs w:val="20"/>
              </w:rPr>
              <w:t xml:space="preserve">Live </w:t>
            </w:r>
            <w:r w:rsidR="00F67BFC" w:rsidRPr="00260000">
              <w:rPr>
                <w:sz w:val="20"/>
                <w:szCs w:val="20"/>
              </w:rPr>
              <w:t>Link</w:t>
            </w:r>
            <w:r w:rsidRPr="00260000">
              <w:rPr>
                <w:sz w:val="20"/>
                <w:szCs w:val="20"/>
              </w:rPr>
              <w:t xml:space="preserve">:  </w:t>
            </w:r>
            <w:hyperlink r:id="rId9" w:history="1"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E</w:t>
              </w:r>
              <w:r w:rsidRPr="00260000">
                <w:rPr>
                  <w:rStyle w:val="Hyperlink"/>
                  <w:sz w:val="20"/>
                  <w:szCs w:val="20"/>
                </w:rPr>
                <w:t>-</w:t>
              </w:r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commerce</w:t>
              </w:r>
            </w:hyperlink>
          </w:p>
          <w:p w14:paraId="4755FA07" w14:textId="3F068E32" w:rsidR="006206FA" w:rsidRPr="006206FA" w:rsidRDefault="006206FA" w:rsidP="003D795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6206FA">
              <w:rPr>
                <w:rFonts w:ascii="Century" w:hAnsi="Century" w:cstheme="minorHAnsi"/>
                <w:b/>
                <w:bCs/>
                <w:sz w:val="20"/>
                <w:szCs w:val="20"/>
                <w:u w:val="single"/>
              </w:rPr>
              <w:t>G</w:t>
            </w:r>
            <w:r w:rsidRPr="006206FA">
              <w:rPr>
                <w:rFonts w:ascii="Century" w:hAnsi="Century" w:cstheme="minorHAnsi"/>
                <w:b/>
                <w:bCs/>
                <w:u w:val="single"/>
              </w:rPr>
              <w:t xml:space="preserve">it </w:t>
            </w:r>
            <w:proofErr w:type="gramStart"/>
            <w:r w:rsidRPr="006206FA">
              <w:rPr>
                <w:rFonts w:ascii="Century" w:hAnsi="Century" w:cstheme="minorHAnsi"/>
                <w:b/>
                <w:bCs/>
                <w:u w:val="single"/>
              </w:rPr>
              <w:t>hub</w:t>
            </w:r>
            <w:r w:rsidRPr="006206FA">
              <w:rPr>
                <w:rFonts w:cstheme="minorHAnsi"/>
                <w:u w:val="single"/>
              </w:rPr>
              <w:t xml:space="preserve"> </w:t>
            </w:r>
            <w:r w:rsidRPr="006206FA">
              <w:rPr>
                <w:rFonts w:cstheme="minorHAnsi"/>
                <w:color w:val="FF0000"/>
                <w:u w:val="single"/>
              </w:rPr>
              <w:t>:</w:t>
            </w:r>
            <w:proofErr w:type="gramEnd"/>
            <w:r w:rsidRPr="006206FA">
              <w:rPr>
                <w:rFonts w:cstheme="minorHAnsi"/>
                <w:color w:val="FF0000"/>
                <w:u w:val="single"/>
              </w:rPr>
              <w:t xml:space="preserve"> </w:t>
            </w:r>
            <w:hyperlink r:id="rId10" w:history="1">
              <w:r w:rsidR="00520E74" w:rsidRPr="00520E74">
                <w:rPr>
                  <w:rStyle w:val="Hyperlink"/>
                  <w:rFonts w:cstheme="minorHAnsi"/>
                </w:rPr>
                <w:t>link</w:t>
              </w:r>
            </w:hyperlink>
          </w:p>
          <w:p w14:paraId="32544C2A" w14:textId="75F9383E" w:rsidR="008B0EF6" w:rsidRDefault="008B0EF6" w:rsidP="008B0EF6">
            <w:pPr>
              <w:rPr>
                <w:rFonts w:asciiTheme="majorHAnsi" w:hAnsiTheme="majorHAnsi"/>
              </w:rPr>
            </w:pPr>
          </w:p>
          <w:p w14:paraId="74EF8F3E" w14:textId="4E546E17" w:rsidR="009F7ADF" w:rsidRDefault="00B3246A" w:rsidP="008B0E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Mern stack</w:t>
            </w:r>
            <w:r w:rsidR="00035291">
              <w:rPr>
                <w:rFonts w:asciiTheme="majorHAnsi" w:hAnsiTheme="majorHAnsi"/>
              </w:rPr>
              <w:t xml:space="preserve"> </w:t>
            </w:r>
            <w:r w:rsidR="003C3A31">
              <w:rPr>
                <w:rFonts w:asciiTheme="majorHAnsi" w:hAnsiTheme="majorHAnsi"/>
              </w:rPr>
              <w:t xml:space="preserve">student grievance </w:t>
            </w:r>
            <w:r w:rsidR="003C3A31">
              <w:rPr>
                <w:rStyle w:val="break-words"/>
              </w:rPr>
              <w:t xml:space="preserve">redressal </w:t>
            </w:r>
            <w:r w:rsidR="003C3A31">
              <w:rPr>
                <w:rFonts w:asciiTheme="majorHAnsi" w:hAnsiTheme="majorHAnsi"/>
              </w:rPr>
              <w:t>portal</w:t>
            </w:r>
            <w:r w:rsidR="009F7ADF">
              <w:rPr>
                <w:rFonts w:asciiTheme="majorHAnsi" w:hAnsiTheme="majorHAnsi"/>
              </w:rPr>
              <w:t>:</w:t>
            </w:r>
          </w:p>
          <w:p w14:paraId="33EE77CB" w14:textId="77777777" w:rsidR="00B3246A" w:rsidRPr="00260000" w:rsidRDefault="00B3246A" w:rsidP="008B0EF6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CEDCF94" w14:textId="7EFBBA0A" w:rsidR="00260000" w:rsidRDefault="00E16A66" w:rsidP="006206FA">
            <w:pPr>
              <w:pStyle w:val="ListParagraph"/>
              <w:numPr>
                <w:ilvl w:val="0"/>
                <w:numId w:val="8"/>
              </w:numPr>
              <w:rPr>
                <w:rStyle w:val="break-words"/>
                <w:sz w:val="20"/>
                <w:szCs w:val="20"/>
              </w:rPr>
            </w:pPr>
            <w:r w:rsidRPr="00260000">
              <w:rPr>
                <w:rStyle w:val="break-words"/>
                <w:sz w:val="20"/>
                <w:szCs w:val="20"/>
              </w:rPr>
              <w:t xml:space="preserve"> made a student grievance redressal portal</w:t>
            </w:r>
            <w:r w:rsidR="00260000" w:rsidRPr="00260000">
              <w:rPr>
                <w:rStyle w:val="break-words"/>
                <w:sz w:val="20"/>
                <w:szCs w:val="20"/>
              </w:rPr>
              <w:t xml:space="preserve"> where student can report an issue/grievance on the portal once student get registered and approved by the admin. and admin can resolve the grievance or reject.</w:t>
            </w:r>
          </w:p>
          <w:p w14:paraId="3966F98C" w14:textId="77777777" w:rsidR="006206FA" w:rsidRPr="006206FA" w:rsidRDefault="006206FA" w:rsidP="00525D12">
            <w:pPr>
              <w:pStyle w:val="ListParagraph"/>
              <w:rPr>
                <w:rStyle w:val="break-words"/>
                <w:sz w:val="20"/>
                <w:szCs w:val="20"/>
              </w:rPr>
            </w:pPr>
          </w:p>
          <w:p w14:paraId="666DA8C0" w14:textId="4EAE72B7" w:rsidR="00260000" w:rsidRPr="002A198A" w:rsidRDefault="006270E1" w:rsidP="00260000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 w:rsidRPr="00260000">
              <w:rPr>
                <w:sz w:val="20"/>
                <w:szCs w:val="20"/>
              </w:rPr>
              <w:t xml:space="preserve">Live Link: </w:t>
            </w:r>
            <w:hyperlink r:id="rId11" w:history="1">
              <w:r w:rsidRPr="00260000">
                <w:rPr>
                  <w:rStyle w:val="Hyperlink"/>
                  <w:color w:val="FF0000"/>
                  <w:sz w:val="20"/>
                  <w:szCs w:val="20"/>
                </w:rPr>
                <w:t>Link</w:t>
              </w:r>
            </w:hyperlink>
            <w:r w:rsidR="00260000" w:rsidRPr="00260000">
              <w:rPr>
                <w:rStyle w:val="Hyperlink"/>
                <w:color w:val="FF0000"/>
                <w:sz w:val="20"/>
                <w:szCs w:val="20"/>
              </w:rPr>
              <w:t xml:space="preserve"> </w:t>
            </w:r>
            <w:r w:rsidR="002A198A">
              <w:rPr>
                <w:rStyle w:val="Hyperlink"/>
                <w:color w:val="FF0000"/>
                <w:sz w:val="20"/>
                <w:szCs w:val="20"/>
              </w:rPr>
              <w:t xml:space="preserve"> </w:t>
            </w:r>
          </w:p>
          <w:p w14:paraId="41D24F62" w14:textId="77777777" w:rsidR="002A198A" w:rsidRPr="002A198A" w:rsidRDefault="002A198A" w:rsidP="002A198A">
            <w:pPr>
              <w:pStyle w:val="ListParagraph"/>
              <w:rPr>
                <w:rStyle w:val="Hyperlink"/>
                <w:color w:val="auto"/>
                <w:sz w:val="20"/>
                <w:szCs w:val="20"/>
                <w:u w:val="none"/>
              </w:rPr>
            </w:pPr>
          </w:p>
          <w:p w14:paraId="07F195E0" w14:textId="77777777" w:rsidR="006206FA" w:rsidRDefault="002A198A" w:rsidP="00260000">
            <w:pPr>
              <w:pStyle w:val="ListParagraph"/>
              <w:numPr>
                <w:ilvl w:val="0"/>
                <w:numId w:val="8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Login-details –  </w:t>
            </w:r>
          </w:p>
          <w:p w14:paraId="130F0227" w14:textId="16959ACA" w:rsidR="002A198A" w:rsidRDefault="006206FA" w:rsidP="006206FA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            Admin -     </w:t>
            </w:r>
            <w:r w:rsidR="002A198A" w:rsidRPr="006206F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email: admin@gmail.com      p/w: 1234</w:t>
            </w:r>
          </w:p>
          <w:p w14:paraId="28181248" w14:textId="6F5A9077" w:rsidR="006206FA" w:rsidRPr="006206FA" w:rsidRDefault="006206FA" w:rsidP="006206FA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                   Student-     </w:t>
            </w:r>
            <w:proofErr w:type="gramStart"/>
            <w:r>
              <w:rPr>
                <w:rStyle w:val="Hyperlink"/>
                <w:color w:val="auto"/>
                <w:sz w:val="20"/>
                <w:szCs w:val="20"/>
                <w:u w:val="none"/>
              </w:rPr>
              <w:t>email :</w:t>
            </w:r>
            <w:proofErr w:type="gramEnd"/>
            <w:r w:rsidRPr="006206F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hyperlink r:id="rId12" w:tgtFrame="_blank" w:history="1">
              <w:r w:rsidRPr="006206F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  <w:shd w:val="clear" w:color="auto" w:fill="FFFFFF"/>
                </w:rPr>
                <w:t>pushpendrapatel8055@gmail.com</w:t>
              </w:r>
            </w:hyperlink>
            <w:r>
              <w:rPr>
                <w:sz w:val="20"/>
                <w:szCs w:val="20"/>
              </w:rPr>
              <w:t xml:space="preserve"> ,p/w -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525D12">
              <w:rPr>
                <w:rFonts w:ascii="Arial" w:hAnsi="Arial" w:cs="Arial"/>
                <w:color w:val="222222"/>
                <w:shd w:val="clear" w:color="auto" w:fill="FFFFFF"/>
              </w:rPr>
              <w:t xml:space="preserve">     </w:t>
            </w:r>
            <w:r w:rsidRPr="006206F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deepak8516064332@</w:t>
            </w:r>
            <w:r w:rsidR="00525D1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1142E1DA" w14:textId="3E8218F1" w:rsidR="006206FA" w:rsidRDefault="006206FA" w:rsidP="006206FA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</w:p>
          <w:p w14:paraId="17EFBA66" w14:textId="77777777" w:rsidR="00260000" w:rsidRPr="00260000" w:rsidRDefault="00260000" w:rsidP="00260000">
            <w:pPr>
              <w:pStyle w:val="ListParagraph"/>
              <w:rPr>
                <w:sz w:val="20"/>
                <w:szCs w:val="20"/>
              </w:rPr>
            </w:pPr>
          </w:p>
          <w:p w14:paraId="64ACFAA4" w14:textId="3EBCB6CE" w:rsidR="00260000" w:rsidRPr="00260000" w:rsidRDefault="00260000" w:rsidP="0026000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</w:t>
            </w:r>
            <w:r>
              <w:t>itHub :</w:t>
            </w:r>
            <w:proofErr w:type="gramEnd"/>
            <w:r>
              <w:t xml:space="preserve"> </w:t>
            </w:r>
            <w:hyperlink r:id="rId13" w:history="1">
              <w:r w:rsidRPr="00260000">
                <w:rPr>
                  <w:rStyle w:val="Hyperlink"/>
                  <w:b/>
                  <w:bCs/>
                </w:rPr>
                <w:t>link</w:t>
              </w:r>
            </w:hyperlink>
          </w:p>
        </w:tc>
      </w:tr>
    </w:tbl>
    <w:p w14:paraId="62B4F7A1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4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1D39" w14:textId="77777777" w:rsidR="00BB2B99" w:rsidRDefault="00BB2B99" w:rsidP="00F316AD">
      <w:r>
        <w:separator/>
      </w:r>
    </w:p>
  </w:endnote>
  <w:endnote w:type="continuationSeparator" w:id="0">
    <w:p w14:paraId="129AA758" w14:textId="77777777" w:rsidR="00BB2B99" w:rsidRDefault="00BB2B9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F719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ECFC59" wp14:editId="1499D43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FF1EFC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78943" w14:textId="77777777" w:rsidR="00BB2B99" w:rsidRDefault="00BB2B99" w:rsidP="00F316AD">
      <w:r>
        <w:separator/>
      </w:r>
    </w:p>
  </w:footnote>
  <w:footnote w:type="continuationSeparator" w:id="0">
    <w:p w14:paraId="06CC3031" w14:textId="77777777" w:rsidR="00BB2B99" w:rsidRDefault="00BB2B9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7FE"/>
    <w:multiLevelType w:val="hybridMultilevel"/>
    <w:tmpl w:val="01BE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11B5"/>
    <w:multiLevelType w:val="hybridMultilevel"/>
    <w:tmpl w:val="E43C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E7526"/>
    <w:multiLevelType w:val="hybridMultilevel"/>
    <w:tmpl w:val="185A8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ACE"/>
    <w:multiLevelType w:val="hybridMultilevel"/>
    <w:tmpl w:val="21A89B9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6B922E1"/>
    <w:multiLevelType w:val="hybridMultilevel"/>
    <w:tmpl w:val="85F2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E6927"/>
    <w:multiLevelType w:val="hybridMultilevel"/>
    <w:tmpl w:val="99CA4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465BA"/>
    <w:multiLevelType w:val="hybridMultilevel"/>
    <w:tmpl w:val="C01E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36097">
    <w:abstractNumId w:val="6"/>
  </w:num>
  <w:num w:numId="2" w16cid:durableId="1197541276">
    <w:abstractNumId w:val="4"/>
  </w:num>
  <w:num w:numId="3" w16cid:durableId="671104425">
    <w:abstractNumId w:val="7"/>
  </w:num>
  <w:num w:numId="4" w16cid:durableId="1301690280">
    <w:abstractNumId w:val="5"/>
  </w:num>
  <w:num w:numId="5" w16cid:durableId="1748377535">
    <w:abstractNumId w:val="3"/>
  </w:num>
  <w:num w:numId="6" w16cid:durableId="768159700">
    <w:abstractNumId w:val="0"/>
  </w:num>
  <w:num w:numId="7" w16cid:durableId="2134980701">
    <w:abstractNumId w:val="1"/>
  </w:num>
  <w:num w:numId="8" w16cid:durableId="700478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6"/>
    <w:rsid w:val="00035291"/>
    <w:rsid w:val="00044150"/>
    <w:rsid w:val="00067B82"/>
    <w:rsid w:val="000A38E3"/>
    <w:rsid w:val="000B59AC"/>
    <w:rsid w:val="000E1D44"/>
    <w:rsid w:val="0015252B"/>
    <w:rsid w:val="0016696C"/>
    <w:rsid w:val="001A4DBF"/>
    <w:rsid w:val="001B744B"/>
    <w:rsid w:val="001C4A17"/>
    <w:rsid w:val="0020696E"/>
    <w:rsid w:val="002356A2"/>
    <w:rsid w:val="00260000"/>
    <w:rsid w:val="00271A16"/>
    <w:rsid w:val="002A198A"/>
    <w:rsid w:val="002D12DA"/>
    <w:rsid w:val="003019B2"/>
    <w:rsid w:val="0034688D"/>
    <w:rsid w:val="0035052C"/>
    <w:rsid w:val="003939D4"/>
    <w:rsid w:val="003C26FD"/>
    <w:rsid w:val="003C3A31"/>
    <w:rsid w:val="003D1B3C"/>
    <w:rsid w:val="003D7950"/>
    <w:rsid w:val="003E7565"/>
    <w:rsid w:val="004000E8"/>
    <w:rsid w:val="0040233B"/>
    <w:rsid w:val="0040251D"/>
    <w:rsid w:val="00471FD0"/>
    <w:rsid w:val="00481994"/>
    <w:rsid w:val="004B5F10"/>
    <w:rsid w:val="00511A6E"/>
    <w:rsid w:val="00520E74"/>
    <w:rsid w:val="00525D12"/>
    <w:rsid w:val="00530170"/>
    <w:rsid w:val="0057534A"/>
    <w:rsid w:val="00584D32"/>
    <w:rsid w:val="00587B2F"/>
    <w:rsid w:val="00605A5B"/>
    <w:rsid w:val="00611CD0"/>
    <w:rsid w:val="006206FA"/>
    <w:rsid w:val="006270E1"/>
    <w:rsid w:val="0064085D"/>
    <w:rsid w:val="00647EE2"/>
    <w:rsid w:val="00692B82"/>
    <w:rsid w:val="006B787E"/>
    <w:rsid w:val="006C60E6"/>
    <w:rsid w:val="006E70D3"/>
    <w:rsid w:val="006E711B"/>
    <w:rsid w:val="007302D3"/>
    <w:rsid w:val="007728E2"/>
    <w:rsid w:val="00790760"/>
    <w:rsid w:val="007B0F94"/>
    <w:rsid w:val="007B3957"/>
    <w:rsid w:val="007C7CC4"/>
    <w:rsid w:val="007D182E"/>
    <w:rsid w:val="007D773F"/>
    <w:rsid w:val="008068E5"/>
    <w:rsid w:val="0084513D"/>
    <w:rsid w:val="00886418"/>
    <w:rsid w:val="00896606"/>
    <w:rsid w:val="008A01CE"/>
    <w:rsid w:val="008B0EF6"/>
    <w:rsid w:val="00927425"/>
    <w:rsid w:val="00966C5D"/>
    <w:rsid w:val="009F7ADF"/>
    <w:rsid w:val="00A23870"/>
    <w:rsid w:val="00A76A25"/>
    <w:rsid w:val="00A77921"/>
    <w:rsid w:val="00AB2CEE"/>
    <w:rsid w:val="00AC07C5"/>
    <w:rsid w:val="00B3246A"/>
    <w:rsid w:val="00B471FA"/>
    <w:rsid w:val="00B575FB"/>
    <w:rsid w:val="00B949C2"/>
    <w:rsid w:val="00BB2B99"/>
    <w:rsid w:val="00C1095A"/>
    <w:rsid w:val="00C36587"/>
    <w:rsid w:val="00C55D85"/>
    <w:rsid w:val="00C92767"/>
    <w:rsid w:val="00CA2273"/>
    <w:rsid w:val="00CA2F54"/>
    <w:rsid w:val="00CD50FD"/>
    <w:rsid w:val="00CD7F27"/>
    <w:rsid w:val="00CF2E02"/>
    <w:rsid w:val="00D0162E"/>
    <w:rsid w:val="00D05DEF"/>
    <w:rsid w:val="00D365FA"/>
    <w:rsid w:val="00D47124"/>
    <w:rsid w:val="00D83275"/>
    <w:rsid w:val="00DC715A"/>
    <w:rsid w:val="00DD5D7B"/>
    <w:rsid w:val="00DE7CC5"/>
    <w:rsid w:val="00E10F01"/>
    <w:rsid w:val="00E16A66"/>
    <w:rsid w:val="00E64C12"/>
    <w:rsid w:val="00E76220"/>
    <w:rsid w:val="00EE2BDB"/>
    <w:rsid w:val="00F012B4"/>
    <w:rsid w:val="00F316AD"/>
    <w:rsid w:val="00F33093"/>
    <w:rsid w:val="00F4501B"/>
    <w:rsid w:val="00F67BFC"/>
    <w:rsid w:val="00F7416C"/>
    <w:rsid w:val="00FB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8E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B5F10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gkelc">
    <w:name w:val="hgkelc"/>
    <w:basedOn w:val="DefaultParagraphFont"/>
    <w:rsid w:val="008B0EF6"/>
  </w:style>
  <w:style w:type="character" w:styleId="Hyperlink">
    <w:name w:val="Hyperlink"/>
    <w:basedOn w:val="DefaultParagraphFont"/>
    <w:uiPriority w:val="99"/>
    <w:unhideWhenUsed/>
    <w:rsid w:val="00F67BFC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FC"/>
    <w:rPr>
      <w:color w:val="605E5C"/>
      <w:shd w:val="clear" w:color="auto" w:fill="E1DFDD"/>
    </w:rPr>
  </w:style>
  <w:style w:type="character" w:customStyle="1" w:styleId="break-words">
    <w:name w:val="break-words"/>
    <w:basedOn w:val="DefaultParagraphFont"/>
    <w:rsid w:val="009F7ADF"/>
  </w:style>
  <w:style w:type="character" w:styleId="FollowedHyperlink">
    <w:name w:val="FollowedHyperlink"/>
    <w:basedOn w:val="DefaultParagraphFont"/>
    <w:uiPriority w:val="99"/>
    <w:semiHidden/>
    <w:unhideWhenUsed/>
    <w:rsid w:val="000A38E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shpendra-patel-2b2130235/" TargetMode="External"/><Relationship Id="rId13" Type="http://schemas.openxmlformats.org/officeDocument/2006/relationships/hyperlink" Target="https://github.com/pushpendraCodes/Mern-Grievance-Reddressal-Port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shpendrapatel8055@gmail.com" TargetMode="External"/><Relationship Id="rId12" Type="http://schemas.openxmlformats.org/officeDocument/2006/relationships/hyperlink" Target="mailto:pushpendrapatel8055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ent-grievance-rederessal-portal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shpendraCodes/React_E-commerc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nastore-ecom.netlify.ap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CD588437F44ADB24BC91FCDD4F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C25E4-3560-45E0-B8CE-EADA6CBB3AED}"/>
      </w:docPartPr>
      <w:docPartBody>
        <w:p w:rsidR="001824A7" w:rsidRDefault="00A95192" w:rsidP="00A95192">
          <w:pPr>
            <w:pStyle w:val="E6BCD588437F44ADB24BC91FCDD4FC88"/>
          </w:pPr>
          <w:r w:rsidRPr="00FB34EE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92"/>
    <w:rsid w:val="00112FC3"/>
    <w:rsid w:val="001824A7"/>
    <w:rsid w:val="002466CF"/>
    <w:rsid w:val="00294257"/>
    <w:rsid w:val="003F7B9A"/>
    <w:rsid w:val="00546FCA"/>
    <w:rsid w:val="007D3410"/>
    <w:rsid w:val="008E7502"/>
    <w:rsid w:val="00A01B15"/>
    <w:rsid w:val="00A5274C"/>
    <w:rsid w:val="00A95192"/>
    <w:rsid w:val="00B8428E"/>
    <w:rsid w:val="00C01FA8"/>
    <w:rsid w:val="00E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95192"/>
    <w:rPr>
      <w:color w:val="2E74B5" w:themeColor="accent5" w:themeShade="BF"/>
    </w:rPr>
  </w:style>
  <w:style w:type="paragraph" w:customStyle="1" w:styleId="E6BCD588437F44ADB24BC91FCDD4FC88">
    <w:name w:val="E6BCD588437F44ADB24BC91FCDD4FC88"/>
    <w:rsid w:val="00A95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2022-12-03T15:19:00Z</dcterms:created>
  <dcterms:modified xsi:type="dcterms:W3CDTF">2023-06-01T05:04:00Z</dcterms:modified>
</cp:coreProperties>
</file>